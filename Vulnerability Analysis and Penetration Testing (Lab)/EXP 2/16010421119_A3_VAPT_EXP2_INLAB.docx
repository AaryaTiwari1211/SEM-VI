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C5914" w14:textId="77777777" w:rsidR="00A72F17" w:rsidRPr="003A477D" w:rsidRDefault="00A72F17" w:rsidP="00A72F17">
      <w:pPr>
        <w:rPr>
          <w:b/>
          <w:bCs/>
          <w:sz w:val="28"/>
          <w:szCs w:val="28"/>
        </w:rPr>
      </w:pPr>
      <w:r w:rsidRPr="003A477D">
        <w:rPr>
          <w:b/>
          <w:bCs/>
          <w:sz w:val="28"/>
          <w:szCs w:val="28"/>
        </w:rPr>
        <w:t>Name : Aarya Tiwari</w:t>
      </w:r>
    </w:p>
    <w:p w14:paraId="6762251C" w14:textId="0C3B60C6" w:rsidR="00A72F17" w:rsidRPr="003A477D" w:rsidRDefault="00A72F17" w:rsidP="00A72F17">
      <w:pPr>
        <w:rPr>
          <w:b/>
          <w:bCs/>
          <w:sz w:val="28"/>
          <w:szCs w:val="28"/>
        </w:rPr>
      </w:pPr>
      <w:r w:rsidRPr="003A477D">
        <w:rPr>
          <w:b/>
          <w:bCs/>
          <w:sz w:val="28"/>
          <w:szCs w:val="28"/>
        </w:rPr>
        <w:t xml:space="preserve">Batch : </w:t>
      </w:r>
      <w:r w:rsidR="00723C99">
        <w:rPr>
          <w:b/>
          <w:bCs/>
          <w:sz w:val="28"/>
          <w:szCs w:val="28"/>
        </w:rPr>
        <w:t>A3</w:t>
      </w:r>
    </w:p>
    <w:p w14:paraId="3B36A300" w14:textId="77777777" w:rsidR="00A72F17" w:rsidRPr="003A477D" w:rsidRDefault="00A72F17" w:rsidP="00A72F17">
      <w:pPr>
        <w:rPr>
          <w:b/>
          <w:bCs/>
          <w:sz w:val="28"/>
          <w:szCs w:val="28"/>
        </w:rPr>
      </w:pPr>
      <w:r w:rsidRPr="003A477D">
        <w:rPr>
          <w:b/>
          <w:bCs/>
          <w:sz w:val="28"/>
          <w:szCs w:val="28"/>
        </w:rPr>
        <w:t>Roll No. : 16010421119</w:t>
      </w:r>
    </w:p>
    <w:p w14:paraId="3A180C32" w14:textId="26FECE78" w:rsidR="00A72F17" w:rsidRPr="003A477D" w:rsidRDefault="00A72F17" w:rsidP="00A72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Course</w:t>
      </w:r>
      <w:r w:rsidRPr="003A477D">
        <w:rPr>
          <w:b/>
          <w:bCs/>
          <w:sz w:val="28"/>
          <w:szCs w:val="28"/>
        </w:rPr>
        <w:t xml:space="preserve">: </w:t>
      </w:r>
      <w:r w:rsidR="00723C99">
        <w:rPr>
          <w:b/>
          <w:bCs/>
          <w:sz w:val="28"/>
          <w:szCs w:val="28"/>
        </w:rPr>
        <w:t>VAPT</w:t>
      </w:r>
    </w:p>
    <w:p w14:paraId="4798A1CC" w14:textId="52E2D86B" w:rsidR="00A72F17" w:rsidRDefault="00A72F17" w:rsidP="00A72F17">
      <w:pPr>
        <w:jc w:val="center"/>
        <w:rPr>
          <w:b/>
          <w:bCs/>
          <w:sz w:val="28"/>
          <w:szCs w:val="28"/>
        </w:rPr>
      </w:pPr>
      <w:r w:rsidRPr="003A477D">
        <w:rPr>
          <w:b/>
          <w:bCs/>
          <w:sz w:val="28"/>
          <w:szCs w:val="28"/>
        </w:rPr>
        <w:t>Experiment No. :</w:t>
      </w:r>
      <w:r w:rsidR="00723C99">
        <w:rPr>
          <w:b/>
          <w:bCs/>
          <w:sz w:val="28"/>
          <w:szCs w:val="28"/>
        </w:rPr>
        <w:t xml:space="preserve"> 2</w:t>
      </w:r>
    </w:p>
    <w:p w14:paraId="4583DB76" w14:textId="3B91D88D" w:rsidR="00A72F17" w:rsidRDefault="00723C99" w:rsidP="00723C9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DVWA Installation</w:t>
      </w:r>
    </w:p>
    <w:p w14:paraId="2A8AB38A" w14:textId="1228623B" w:rsidR="00D622BA" w:rsidRPr="001C795F" w:rsidRDefault="00723C99" w:rsidP="001C795F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DB7F751" wp14:editId="6E8EE06C">
            <wp:extent cx="5722620" cy="3063240"/>
            <wp:effectExtent l="0" t="0" r="0" b="3810"/>
            <wp:docPr id="46237304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22E983FF" wp14:editId="5E05E19D">
            <wp:extent cx="5730240" cy="3718560"/>
            <wp:effectExtent l="0" t="0" r="3810" b="0"/>
            <wp:docPr id="114116630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E279984" wp14:editId="5689E3E6">
            <wp:extent cx="5730240" cy="3649980"/>
            <wp:effectExtent l="0" t="0" r="3810" b="7620"/>
            <wp:docPr id="213181985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0E1AA97C" wp14:editId="4B9C32B6">
            <wp:extent cx="5730240" cy="3718560"/>
            <wp:effectExtent l="0" t="0" r="3810" b="0"/>
            <wp:docPr id="17871339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2CEF270" wp14:editId="67611FBA">
            <wp:extent cx="5730240" cy="4465320"/>
            <wp:effectExtent l="0" t="0" r="3810" b="0"/>
            <wp:docPr id="193574985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22BA" w:rsidRPr="001C7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1057"/>
    <w:multiLevelType w:val="hybridMultilevel"/>
    <w:tmpl w:val="E856E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763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C99"/>
    <w:rsid w:val="001C795F"/>
    <w:rsid w:val="00723C99"/>
    <w:rsid w:val="00A72F17"/>
    <w:rsid w:val="00D622BA"/>
    <w:rsid w:val="00ED6EB4"/>
    <w:rsid w:val="00F9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0878C"/>
  <w15:chartTrackingRefBased/>
  <w15:docId w15:val="{9C460485-0697-49DD-B0AB-0A76CA64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1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222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0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8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52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4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639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26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60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57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783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874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8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6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9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2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79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64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29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97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69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4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33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6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799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58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872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6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35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56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66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rya\OneDrive\Documents\Custom%20Office%20Templates\Base%20Experiment%20Fi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Base Experiment File</Template>
  <TotalTime>6</TotalTime>
  <Pages>3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</dc:creator>
  <cp:keywords/>
  <dc:description/>
  <cp:lastModifiedBy>Aarya Marve</cp:lastModifiedBy>
  <cp:revision>2</cp:revision>
  <dcterms:created xsi:type="dcterms:W3CDTF">2024-01-20T05:47:00Z</dcterms:created>
  <dcterms:modified xsi:type="dcterms:W3CDTF">2024-01-20T05:53:00Z</dcterms:modified>
</cp:coreProperties>
</file>